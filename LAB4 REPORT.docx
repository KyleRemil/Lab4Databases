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5FDCBA" w14:textId="77777777" w:rsidR="000344E3" w:rsidRDefault="000344E3">
      <w:pPr>
        <w:pStyle w:val="NoSpacing"/>
      </w:pPr>
      <w:r>
        <w:t xml:space="preserve">Kyle </w:t>
      </w:r>
      <w:proofErr w:type="spellStart"/>
      <w:r>
        <w:t>Remil</w:t>
      </w:r>
      <w:r w:rsidR="00FF3E8C">
        <w:t>l</w:t>
      </w:r>
      <w:r>
        <w:t>ard</w:t>
      </w:r>
      <w:proofErr w:type="spellEnd"/>
    </w:p>
    <w:p w14:paraId="4EA3B6CB" w14:textId="77777777" w:rsidR="004138D3" w:rsidRDefault="000344E3">
      <w:pPr>
        <w:pStyle w:val="NoSpacing"/>
      </w:pPr>
      <w:r>
        <w:t>Alexander Cromer</w:t>
      </w:r>
    </w:p>
    <w:p w14:paraId="79A860CF" w14:textId="77777777" w:rsidR="004138D3" w:rsidRDefault="00FF3E8C">
      <w:pPr>
        <w:pStyle w:val="NoSpacing"/>
      </w:pPr>
      <w:proofErr w:type="spellStart"/>
      <w:r>
        <w:t>Mingyuan</w:t>
      </w:r>
      <w:proofErr w:type="spellEnd"/>
      <w:r>
        <w:t xml:space="preserve"> Yan</w:t>
      </w:r>
    </w:p>
    <w:p w14:paraId="4B96E7F3" w14:textId="77777777" w:rsidR="004138D3" w:rsidRDefault="00FF3E8C">
      <w:pPr>
        <w:pStyle w:val="NoSpacing"/>
      </w:pPr>
      <w:r>
        <w:t xml:space="preserve">CSCI </w:t>
      </w:r>
      <w:r w:rsidR="00352EFD">
        <w:t>3410</w:t>
      </w:r>
    </w:p>
    <w:p w14:paraId="774D2DC4" w14:textId="77777777" w:rsidR="004138D3" w:rsidRDefault="00AA488E">
      <w:pPr>
        <w:pStyle w:val="NoSpacing"/>
      </w:pPr>
      <w:r>
        <w:t>30 November 2017</w:t>
      </w:r>
    </w:p>
    <w:p w14:paraId="79A63F65" w14:textId="4AEB5D00" w:rsidR="00532D6A" w:rsidRDefault="00AA488E" w:rsidP="00D60C66">
      <w:pPr>
        <w:pStyle w:val="Title"/>
      </w:pPr>
      <w:r>
        <w:t>LAB4</w:t>
      </w:r>
      <w:r w:rsidR="00174150">
        <w:t xml:space="preserve">: </w:t>
      </w:r>
      <w:r>
        <w:t>Company Database</w:t>
      </w:r>
      <w:r w:rsidR="00532D6A">
        <w:t xml:space="preserve"> JDBC and DBMS</w:t>
      </w:r>
      <w:r w:rsidR="000C7588">
        <w:t xml:space="preserve"> Report</w:t>
      </w:r>
    </w:p>
    <w:p w14:paraId="79DAF388" w14:textId="66CCC6DA" w:rsidR="004138D3" w:rsidRDefault="00532D6A" w:rsidP="00532D6A">
      <w:r w:rsidRPr="00532D6A">
        <w:t xml:space="preserve">Our </w:t>
      </w:r>
      <w:r>
        <w:t>program</w:t>
      </w:r>
      <w:r w:rsidRPr="00532D6A">
        <w:t xml:space="preserve"> uses a combination of SQL and JavaFX to create a GUI for our company database. The database uses the </w:t>
      </w:r>
      <w:proofErr w:type="spellStart"/>
      <w:r w:rsidRPr="00532D6A">
        <w:t>DbConnector</w:t>
      </w:r>
      <w:proofErr w:type="spellEnd"/>
      <w:r w:rsidRPr="00532D6A">
        <w:t xml:space="preserve"> class to connect to a GoDaddy </w:t>
      </w:r>
      <w:r w:rsidR="00D60C66">
        <w:t>SQL server</w:t>
      </w:r>
      <w:r w:rsidRPr="00532D6A">
        <w:t xml:space="preserve"> and displays any errors if the connection fails.  </w:t>
      </w:r>
      <w:r>
        <w:t xml:space="preserve">The GUI consists of 5 views, each representing the different tables within the database. Each view has a table that displays </w:t>
      </w:r>
      <w:r w:rsidR="00D60C66">
        <w:t>all</w:t>
      </w:r>
      <w:r>
        <w:t xml:space="preserve"> the table’s data, an area that allows for the insertion of a</w:t>
      </w:r>
      <w:r w:rsidR="000C7588">
        <w:t xml:space="preserve"> tuple, and a button that displays the table’s metadata which includes the creation of the table inside a text area box. You can navigate to the other views by clicking on their respective names at the bottom.</w:t>
      </w:r>
    </w:p>
    <w:p w14:paraId="40108A43" w14:textId="77777777" w:rsidR="00D60C66" w:rsidRDefault="00D60C66" w:rsidP="00532D6A">
      <w:r>
        <w:t xml:space="preserve">To run the program, simply create a project in eclipse, import the archive file into the project, and move the folders (application, controller, and model) into the </w:t>
      </w:r>
      <w:proofErr w:type="spellStart"/>
      <w:r>
        <w:t>src</w:t>
      </w:r>
      <w:proofErr w:type="spellEnd"/>
      <w:r>
        <w:t xml:space="preserve">. Move the lab4.iml file into the root of the created project. The project needs to have the latest JDBC drivers as well as JavaFX runtime 9.0.1 or else the user runs the risk of an error.” </w:t>
      </w:r>
    </w:p>
    <w:p w14:paraId="2055330D" w14:textId="128AC62B" w:rsidR="000C7588" w:rsidRDefault="00D60C66" w:rsidP="00D60C66">
      <w:r>
        <w:t>“</w:t>
      </w:r>
      <w:r>
        <w:rPr>
          <w:noProof/>
        </w:rPr>
        <w:drawing>
          <wp:inline distT="0" distB="0" distL="0" distR="0" wp14:anchorId="736014A2" wp14:editId="15C39B65">
            <wp:extent cx="5109452" cy="155575"/>
            <wp:effectExtent l="0" t="0" r="0" b="0"/>
            <wp:docPr id="1" name="Picture 1" descr="C:\Users\Alec\AppData\Local\Microsoft\Windows\INetCache\Content.Word\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c\AppData\Local\Microsoft\Windows\INetCache\Content.Word\err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396" cy="166474"/>
                    </a:xfrm>
                    <a:prstGeom prst="rect">
                      <a:avLst/>
                    </a:prstGeom>
                    <a:noFill/>
                    <a:ln>
                      <a:noFill/>
                    </a:ln>
                  </pic:spPr>
                </pic:pic>
              </a:graphicData>
            </a:graphic>
          </wp:inline>
        </w:drawing>
      </w:r>
      <w:r>
        <w:t>”</w:t>
      </w:r>
    </w:p>
    <w:p w14:paraId="29BAB184" w14:textId="18ED933F" w:rsidR="00B26343" w:rsidRDefault="00B26343" w:rsidP="00D60C66">
      <w:pPr>
        <w:ind w:firstLine="0"/>
      </w:pPr>
      <w:r>
        <w:t>The next pages show:</w:t>
      </w:r>
    </w:p>
    <w:p w14:paraId="6D3690FB" w14:textId="0E4210E2" w:rsidR="00B26343" w:rsidRDefault="00B26343" w:rsidP="00B26343">
      <w:pPr>
        <w:pStyle w:val="ListParagraph"/>
        <w:numPr>
          <w:ilvl w:val="0"/>
          <w:numId w:val="14"/>
        </w:numPr>
        <w:spacing w:line="240" w:lineRule="auto"/>
      </w:pPr>
      <w:r>
        <w:t>2/3 - Each table with their respective data</w:t>
      </w:r>
    </w:p>
    <w:p w14:paraId="68F08E08" w14:textId="4D81A683" w:rsidR="00B26343" w:rsidRDefault="00B26343" w:rsidP="00B26343">
      <w:pPr>
        <w:pStyle w:val="ListParagraph"/>
        <w:numPr>
          <w:ilvl w:val="0"/>
          <w:numId w:val="14"/>
        </w:numPr>
        <w:spacing w:line="240" w:lineRule="auto"/>
      </w:pPr>
      <w:r>
        <w:t>4 - Insertion/deletion/errors</w:t>
      </w:r>
    </w:p>
    <w:p w14:paraId="140E191E" w14:textId="36F91B9F" w:rsidR="00B26343" w:rsidRDefault="00B26343" w:rsidP="00B26343">
      <w:pPr>
        <w:pStyle w:val="ListParagraph"/>
        <w:numPr>
          <w:ilvl w:val="0"/>
          <w:numId w:val="14"/>
        </w:numPr>
        <w:spacing w:line="240" w:lineRule="auto"/>
      </w:pPr>
      <w:r>
        <w:t>5 – Custom entries/ output for errors</w:t>
      </w:r>
    </w:p>
    <w:p w14:paraId="0DA57077" w14:textId="0236A8E3" w:rsidR="00B26343" w:rsidRDefault="00B26343" w:rsidP="00B26343">
      <w:pPr>
        <w:pStyle w:val="ListParagraph"/>
        <w:numPr>
          <w:ilvl w:val="0"/>
          <w:numId w:val="14"/>
        </w:numPr>
        <w:spacing w:line="240" w:lineRule="auto"/>
      </w:pPr>
      <w:r>
        <w:t>6 – Metadata / table creation</w:t>
      </w:r>
    </w:p>
    <w:p w14:paraId="1A84C729" w14:textId="0A6CCA49" w:rsidR="00B26343" w:rsidRDefault="00B26343" w:rsidP="00D60C66">
      <w:pPr>
        <w:ind w:firstLine="0"/>
      </w:pPr>
      <w:bookmarkStart w:id="0" w:name="_GoBack"/>
      <w:bookmarkEnd w:id="0"/>
    </w:p>
    <w:p w14:paraId="0A990998" w14:textId="77777777" w:rsidR="00B26343" w:rsidRDefault="00B26343" w:rsidP="00D60C66">
      <w:pPr>
        <w:ind w:firstLine="0"/>
      </w:pPr>
    </w:p>
    <w:p w14:paraId="729B174C" w14:textId="03DE48D4" w:rsidR="00B26343" w:rsidRDefault="00B26343" w:rsidP="00D60C66">
      <w:pPr>
        <w:ind w:firstLine="0"/>
      </w:pPr>
      <w:r>
        <w:lastRenderedPageBreak/>
        <w:t>This is the employee table</w:t>
      </w:r>
    </w:p>
    <w:p w14:paraId="2313040F" w14:textId="0882EA3E" w:rsidR="00B26343" w:rsidRDefault="00B26343" w:rsidP="00D60C66">
      <w:pPr>
        <w:ind w:firstLine="0"/>
      </w:pPr>
      <w:r>
        <w:rPr>
          <w:noProof/>
        </w:rPr>
        <w:drawing>
          <wp:inline distT="0" distB="0" distL="0" distR="0" wp14:anchorId="57A3C31A" wp14:editId="57D559A7">
            <wp:extent cx="4476750" cy="3341394"/>
            <wp:effectExtent l="0" t="0" r="0" b="0"/>
            <wp:docPr id="2" name="Picture 2" descr="C:\Users\Alec\AppData\Local\Microsoft\Windows\INetCache\Content.Word\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c\AppData\Local\Microsoft\Windows\INetCache\Content.Word\employe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79547" cy="3343482"/>
                    </a:xfrm>
                    <a:prstGeom prst="rect">
                      <a:avLst/>
                    </a:prstGeom>
                    <a:noFill/>
                    <a:ln>
                      <a:noFill/>
                    </a:ln>
                  </pic:spPr>
                </pic:pic>
              </a:graphicData>
            </a:graphic>
          </wp:inline>
        </w:drawing>
      </w:r>
    </w:p>
    <w:p w14:paraId="2160FAD5" w14:textId="4E9EF8B0" w:rsidR="00B26343" w:rsidRDefault="00B26343" w:rsidP="00D60C66">
      <w:pPr>
        <w:ind w:firstLine="0"/>
      </w:pPr>
      <w:r>
        <w:t>This is the department table</w:t>
      </w:r>
      <w:r>
        <w:rPr>
          <w:noProof/>
        </w:rPr>
        <w:drawing>
          <wp:inline distT="0" distB="0" distL="0" distR="0" wp14:anchorId="3FF296A8" wp14:editId="588A70A3">
            <wp:extent cx="4524375" cy="2682722"/>
            <wp:effectExtent l="0" t="0" r="0" b="3810"/>
            <wp:docPr id="11" name="Picture 11" descr="C:\Users\Alec\AppData\Local\Microsoft\Windows\INetCache\Content.Word\345678es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c\AppData\Local\Microsoft\Windows\INetCache\Content.Word\345678esgh.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28739" cy="2685309"/>
                    </a:xfrm>
                    <a:prstGeom prst="rect">
                      <a:avLst/>
                    </a:prstGeom>
                    <a:noFill/>
                    <a:ln>
                      <a:noFill/>
                    </a:ln>
                  </pic:spPr>
                </pic:pic>
              </a:graphicData>
            </a:graphic>
          </wp:inline>
        </w:drawing>
      </w:r>
    </w:p>
    <w:p w14:paraId="43B75CDE" w14:textId="577C6FA5" w:rsidR="00B26343" w:rsidRDefault="00B26343" w:rsidP="00D60C66">
      <w:pPr>
        <w:ind w:firstLine="0"/>
      </w:pPr>
    </w:p>
    <w:p w14:paraId="5BD3E9C7" w14:textId="73A17780" w:rsidR="00B26343" w:rsidRDefault="00B26343" w:rsidP="00D60C66">
      <w:pPr>
        <w:ind w:firstLine="0"/>
      </w:pPr>
    </w:p>
    <w:p w14:paraId="1472600A" w14:textId="42A7DF3A" w:rsidR="00B26343" w:rsidRDefault="00B26343" w:rsidP="00D60C66">
      <w:pPr>
        <w:ind w:firstLine="0"/>
      </w:pPr>
    </w:p>
    <w:p w14:paraId="3D2B9CBF" w14:textId="5E8F8CE3" w:rsidR="00B26343" w:rsidRDefault="00B26343" w:rsidP="00D60C66">
      <w:pPr>
        <w:ind w:firstLine="0"/>
      </w:pPr>
      <w:r>
        <w:lastRenderedPageBreak/>
        <w:t xml:space="preserve">This is the </w:t>
      </w:r>
      <w:proofErr w:type="spellStart"/>
      <w:r>
        <w:t>works_on</w:t>
      </w:r>
      <w:proofErr w:type="spellEnd"/>
      <w:r>
        <w:t xml:space="preserve"> table</w:t>
      </w:r>
    </w:p>
    <w:p w14:paraId="04002BF4" w14:textId="61D2B7EA" w:rsidR="00B26343" w:rsidRDefault="00B26343" w:rsidP="00D60C66">
      <w:pPr>
        <w:ind w:firstLine="0"/>
      </w:pPr>
      <w:r>
        <w:rPr>
          <w:noProof/>
        </w:rPr>
        <w:drawing>
          <wp:inline distT="0" distB="0" distL="0" distR="0" wp14:anchorId="540DB8B6" wp14:editId="30C954D5">
            <wp:extent cx="4873494" cy="3600450"/>
            <wp:effectExtent l="0" t="0" r="3810" b="0"/>
            <wp:docPr id="12" name="Picture 12" descr="C:\Users\Alec\AppData\Local\Microsoft\Windows\INetCache\Content.Word\work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ec\AppData\Local\Microsoft\Windows\INetCache\Content.Word\works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240" cy="3602479"/>
                    </a:xfrm>
                    <a:prstGeom prst="rect">
                      <a:avLst/>
                    </a:prstGeom>
                    <a:noFill/>
                    <a:ln>
                      <a:noFill/>
                    </a:ln>
                  </pic:spPr>
                </pic:pic>
              </a:graphicData>
            </a:graphic>
          </wp:inline>
        </w:drawing>
      </w:r>
    </w:p>
    <w:p w14:paraId="6BE679B3" w14:textId="1F371560" w:rsidR="00B26343" w:rsidRDefault="00B26343" w:rsidP="00D60C66">
      <w:pPr>
        <w:ind w:firstLine="0"/>
      </w:pPr>
      <w:r>
        <w:t>This is the project table</w:t>
      </w:r>
    </w:p>
    <w:p w14:paraId="328382D2" w14:textId="77777777" w:rsidR="00B26343" w:rsidRDefault="00B26343" w:rsidP="00D60C66">
      <w:pPr>
        <w:ind w:firstLine="0"/>
      </w:pPr>
      <w:r>
        <w:rPr>
          <w:noProof/>
        </w:rPr>
        <w:drawing>
          <wp:inline distT="0" distB="0" distL="0" distR="0" wp14:anchorId="7270CD6B" wp14:editId="1A51EBD4">
            <wp:extent cx="4868158" cy="3633537"/>
            <wp:effectExtent l="0" t="0" r="8890" b="5080"/>
            <wp:docPr id="13" name="Picture 13" descr="C:\Users\Alec\AppData\Local\Microsoft\Windows\INetCache\Content.Word\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ec\AppData\Local\Microsoft\Windows\INetCache\Content.Word\projec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9992" cy="3634906"/>
                    </a:xfrm>
                    <a:prstGeom prst="rect">
                      <a:avLst/>
                    </a:prstGeom>
                    <a:noFill/>
                    <a:ln>
                      <a:noFill/>
                    </a:ln>
                  </pic:spPr>
                </pic:pic>
              </a:graphicData>
            </a:graphic>
          </wp:inline>
        </w:drawing>
      </w:r>
    </w:p>
    <w:p w14:paraId="7F9D1FF6" w14:textId="37F7A50C" w:rsidR="00B26343" w:rsidRDefault="00B26343" w:rsidP="00D60C66">
      <w:pPr>
        <w:ind w:firstLine="0"/>
      </w:pPr>
      <w:r>
        <w:lastRenderedPageBreak/>
        <w:t>Insertion into a table works</w:t>
      </w:r>
    </w:p>
    <w:p w14:paraId="6B21CB1C" w14:textId="77777777" w:rsidR="00B26343" w:rsidRDefault="00B26343" w:rsidP="00D60C66">
      <w:pPr>
        <w:ind w:firstLine="0"/>
      </w:pPr>
      <w:r>
        <w:rPr>
          <w:noProof/>
        </w:rPr>
        <w:drawing>
          <wp:inline distT="0" distB="0" distL="0" distR="0" wp14:anchorId="5FA2FD83" wp14:editId="0AE46BED">
            <wp:extent cx="5410200" cy="2057400"/>
            <wp:effectExtent l="0" t="0" r="0" b="0"/>
            <wp:docPr id="7" name="Picture 7" descr="C:\Users\Alec\AppData\Local\Microsoft\Windows\INetCache\Content.Word\vbnvghv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c\AppData\Local\Microsoft\Windows\INetCache\Content.Word\vbnvghvg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0" cy="2057400"/>
                    </a:xfrm>
                    <a:prstGeom prst="rect">
                      <a:avLst/>
                    </a:prstGeom>
                    <a:noFill/>
                    <a:ln>
                      <a:noFill/>
                    </a:ln>
                  </pic:spPr>
                </pic:pic>
              </a:graphicData>
            </a:graphic>
          </wp:inline>
        </w:drawing>
      </w:r>
    </w:p>
    <w:p w14:paraId="237C98AE" w14:textId="77777777" w:rsidR="00B26343" w:rsidRDefault="00B26343" w:rsidP="00D60C66">
      <w:pPr>
        <w:ind w:firstLine="0"/>
      </w:pPr>
      <w:r>
        <w:t>same with deleting</w:t>
      </w:r>
      <w:r>
        <w:rPr>
          <w:noProof/>
        </w:rPr>
        <w:drawing>
          <wp:inline distT="0" distB="0" distL="0" distR="0" wp14:anchorId="02EF200B" wp14:editId="1C41C31E">
            <wp:extent cx="4288790" cy="1567543"/>
            <wp:effectExtent l="0" t="0" r="635" b="0"/>
            <wp:docPr id="6" name="Picture 6" descr="C:\Users\Alec\AppData\Local\Microsoft\Windows\INetCache\Content.Word\bnmbnmbnmbn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c\AppData\Local\Microsoft\Windows\INetCache\Content.Word\bnmbnmbnmbn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8790" cy="1567543"/>
                    </a:xfrm>
                    <a:prstGeom prst="rect">
                      <a:avLst/>
                    </a:prstGeom>
                    <a:noFill/>
                    <a:ln>
                      <a:noFill/>
                    </a:ln>
                  </pic:spPr>
                </pic:pic>
              </a:graphicData>
            </a:graphic>
          </wp:inline>
        </w:drawing>
      </w:r>
    </w:p>
    <w:p w14:paraId="6F2AF349" w14:textId="4543E275" w:rsidR="00B26343" w:rsidRDefault="00B26343" w:rsidP="00D60C66">
      <w:pPr>
        <w:ind w:firstLine="0"/>
      </w:pPr>
      <w:r>
        <w:t>Displays errors for invalid entries</w:t>
      </w:r>
      <w:r>
        <w:rPr>
          <w:noProof/>
        </w:rPr>
        <w:drawing>
          <wp:inline distT="0" distB="0" distL="0" distR="0" wp14:anchorId="217BB7FB" wp14:editId="19F1052D">
            <wp:extent cx="4528457" cy="2438997"/>
            <wp:effectExtent l="0" t="0" r="5715" b="0"/>
            <wp:docPr id="8" name="Picture 8" descr="C:\Users\Alec\AppData\Local\Microsoft\Windows\INetCache\Content.Word\ghjghjk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c\AppData\Local\Microsoft\Windows\INetCache\Content.Word\ghjghjks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2068" cy="2446328"/>
                    </a:xfrm>
                    <a:prstGeom prst="rect">
                      <a:avLst/>
                    </a:prstGeom>
                    <a:noFill/>
                    <a:ln>
                      <a:noFill/>
                    </a:ln>
                  </pic:spPr>
                </pic:pic>
              </a:graphicData>
            </a:graphic>
          </wp:inline>
        </w:drawing>
      </w:r>
    </w:p>
    <w:p w14:paraId="585381BD" w14:textId="04AEC6E0" w:rsidR="00B26343" w:rsidRDefault="00B26343" w:rsidP="00D60C66">
      <w:pPr>
        <w:ind w:firstLine="0"/>
      </w:pPr>
    </w:p>
    <w:p w14:paraId="40102B6F" w14:textId="4C0BE26C" w:rsidR="00B26343" w:rsidRDefault="00B26343" w:rsidP="00D60C66">
      <w:pPr>
        <w:ind w:firstLine="0"/>
      </w:pPr>
    </w:p>
    <w:p w14:paraId="7E329792" w14:textId="2552C248" w:rsidR="00B26343" w:rsidRDefault="00B26343" w:rsidP="00D60C66">
      <w:pPr>
        <w:ind w:firstLine="0"/>
      </w:pPr>
    </w:p>
    <w:p w14:paraId="72F40BC9" w14:textId="2D229CA3" w:rsidR="00B26343" w:rsidRDefault="00B26343" w:rsidP="00D60C66">
      <w:pPr>
        <w:ind w:firstLine="0"/>
      </w:pPr>
      <w:r>
        <w:lastRenderedPageBreak/>
        <w:t>Custom SQL entries</w:t>
      </w:r>
    </w:p>
    <w:p w14:paraId="6079C595" w14:textId="77777777" w:rsidR="00B26343" w:rsidRDefault="00B26343" w:rsidP="00D60C66">
      <w:pPr>
        <w:ind w:firstLine="0"/>
        <w:rPr>
          <w:noProof/>
        </w:rPr>
      </w:pPr>
      <w:r>
        <w:rPr>
          <w:noProof/>
        </w:rPr>
        <w:drawing>
          <wp:anchor distT="0" distB="0" distL="114300" distR="114300" simplePos="0" relativeHeight="251658240" behindDoc="0" locked="0" layoutInCell="1" allowOverlap="1" wp14:anchorId="7C777288" wp14:editId="3D788441">
            <wp:simplePos x="0" y="0"/>
            <wp:positionH relativeFrom="margin">
              <wp:align>left</wp:align>
            </wp:positionH>
            <wp:positionV relativeFrom="paragraph">
              <wp:posOffset>0</wp:posOffset>
            </wp:positionV>
            <wp:extent cx="3371850" cy="2596515"/>
            <wp:effectExtent l="0" t="0" r="0" b="0"/>
            <wp:wrapTopAndBottom/>
            <wp:docPr id="4" name="Picture 4" descr="C:\Users\Alec\AppData\Local\Microsoft\Windows\INetCache\Content.Word\fgvhvghjvhv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c\AppData\Local\Microsoft\Windows\INetCache\Content.Word\fgvhvghjvhvh.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71850" cy="2596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7B0BC0" w14:textId="77777777" w:rsidR="00B26343" w:rsidRDefault="00B26343" w:rsidP="00D60C66">
      <w:pPr>
        <w:ind w:firstLine="0"/>
        <w:rPr>
          <w:noProof/>
        </w:rPr>
      </w:pPr>
      <w:r>
        <w:rPr>
          <w:noProof/>
        </w:rPr>
        <w:drawing>
          <wp:inline distT="0" distB="0" distL="0" distR="0" wp14:anchorId="10A37D32" wp14:editId="54DEF609">
            <wp:extent cx="4581525" cy="3243102"/>
            <wp:effectExtent l="0" t="0" r="0" b="0"/>
            <wp:docPr id="3" name="Picture 3" descr="C:\Users\Alec\AppData\Local\Microsoft\Windows\INetCache\Content.Word\ghjbhmjbnmbnmbnm,bn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c\AppData\Local\Microsoft\Windows\INetCache\Content.Word\ghjbhmjbnmbnmbnm,bn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6545" cy="3246655"/>
                    </a:xfrm>
                    <a:prstGeom prst="rect">
                      <a:avLst/>
                    </a:prstGeom>
                    <a:noFill/>
                    <a:ln>
                      <a:noFill/>
                    </a:ln>
                  </pic:spPr>
                </pic:pic>
              </a:graphicData>
            </a:graphic>
          </wp:inline>
        </w:drawing>
      </w:r>
    </w:p>
    <w:p w14:paraId="098F1DD2" w14:textId="7CBDCD54" w:rsidR="001405B0" w:rsidRDefault="00B26343" w:rsidP="00D60C66">
      <w:pPr>
        <w:ind w:firstLine="0"/>
      </w:pPr>
      <w:r>
        <w:rPr>
          <w:noProof/>
        </w:rPr>
        <w:lastRenderedPageBreak/>
        <w:drawing>
          <wp:inline distT="0" distB="0" distL="0" distR="0" wp14:anchorId="4F0B4AFB" wp14:editId="6AB4B25E">
            <wp:extent cx="5934075" cy="2200275"/>
            <wp:effectExtent l="0" t="0" r="9525" b="9525"/>
            <wp:docPr id="9" name="Picture 9" descr="C:\Users\Alec\AppData\Local\Microsoft\Windows\INetCache\Content.Word\gfhjkfh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c\AppData\Local\Microsoft\Windows\INetCache\Content.Word\gfhjkfhj.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200275"/>
                    </a:xfrm>
                    <a:prstGeom prst="rect">
                      <a:avLst/>
                    </a:prstGeom>
                    <a:noFill/>
                    <a:ln>
                      <a:noFill/>
                    </a:ln>
                  </pic:spPr>
                </pic:pic>
              </a:graphicData>
            </a:graphic>
          </wp:inline>
        </w:drawing>
      </w:r>
      <w:r>
        <w:rPr>
          <w:noProof/>
        </w:rPr>
        <w:drawing>
          <wp:inline distT="0" distB="0" distL="0" distR="0" wp14:anchorId="4EAAE233" wp14:editId="3BCA6D9A">
            <wp:extent cx="2800350" cy="4181475"/>
            <wp:effectExtent l="0" t="0" r="0" b="9525"/>
            <wp:docPr id="10" name="Picture 10" descr="C:\Users\Alec\AppData\Local\Microsoft\Windows\INetCache\Content.Word\fghjfghf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c\AppData\Local\Microsoft\Windows\INetCache\Content.Word\fghjfghfg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0350" cy="4181475"/>
                    </a:xfrm>
                    <a:prstGeom prst="rect">
                      <a:avLst/>
                    </a:prstGeom>
                    <a:noFill/>
                    <a:ln>
                      <a:noFill/>
                    </a:ln>
                  </pic:spPr>
                </pic:pic>
              </a:graphicData>
            </a:graphic>
          </wp:inline>
        </w:drawing>
      </w:r>
    </w:p>
    <w:sectPr w:rsidR="001405B0">
      <w:headerReference w:type="default" r:id="rId2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5B7942" w14:textId="77777777" w:rsidR="007E7DC2" w:rsidRDefault="007E7DC2">
      <w:pPr>
        <w:spacing w:line="240" w:lineRule="auto"/>
      </w:pPr>
      <w:r>
        <w:separator/>
      </w:r>
    </w:p>
  </w:endnote>
  <w:endnote w:type="continuationSeparator" w:id="0">
    <w:p w14:paraId="1916C86D" w14:textId="77777777" w:rsidR="007E7DC2" w:rsidRDefault="007E7D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74563C" w14:textId="77777777" w:rsidR="007E7DC2" w:rsidRDefault="007E7DC2">
      <w:pPr>
        <w:spacing w:line="240" w:lineRule="auto"/>
      </w:pPr>
      <w:r>
        <w:separator/>
      </w:r>
    </w:p>
  </w:footnote>
  <w:footnote w:type="continuationSeparator" w:id="0">
    <w:p w14:paraId="0DB1B876" w14:textId="77777777" w:rsidR="007E7DC2" w:rsidRDefault="007E7D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BEE52" w14:textId="2A424F98" w:rsidR="004138D3" w:rsidRDefault="007E7DC2">
    <w:pPr>
      <w:pStyle w:val="Header"/>
    </w:pPr>
    <w:sdt>
      <w:sdtPr>
        <w:id w:val="1568531701"/>
        <w:placeholder>
          <w:docPart w:val="851591DFE229CB4096A9046F30372A95"/>
        </w:placeholder>
        <w:dataBinding w:prefixMappings="xmlns:ns0='http://schemas.microsoft.com/office/2006/coverPageProps' " w:xpath="/ns0:CoverPageProperties[1]/ns0:Abstract[1]" w:storeItemID="{55AF091B-3C7A-41E3-B477-F2FDAA23CFDA}"/>
        <w15:appearance w15:val="hidden"/>
        <w:text/>
      </w:sdtPr>
      <w:sdtEndPr/>
      <w:sdtContent>
        <w:proofErr w:type="spellStart"/>
        <w:r w:rsidR="00AA488E">
          <w:t>Remillard</w:t>
        </w:r>
        <w:proofErr w:type="spellEnd"/>
        <w:r w:rsidR="00AA488E">
          <w:t>/Cromer</w:t>
        </w:r>
      </w:sdtContent>
    </w:sdt>
    <w:r w:rsidR="00174150">
      <w:t xml:space="preserve"> </w:t>
    </w:r>
    <w:r w:rsidR="00174150">
      <w:fldChar w:fldCharType="begin"/>
    </w:r>
    <w:r w:rsidR="00174150">
      <w:instrText xml:space="preserve"> PAGE   \* MERGEFORMAT </w:instrText>
    </w:r>
    <w:r w:rsidR="00174150">
      <w:fldChar w:fldCharType="separate"/>
    </w:r>
    <w:r w:rsidR="00403925">
      <w:rPr>
        <w:noProof/>
      </w:rPr>
      <w:t>6</w:t>
    </w:r>
    <w:r w:rsidR="00174150">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A0475" w14:textId="4A8AA72A" w:rsidR="004138D3" w:rsidRDefault="007E7DC2">
    <w:pPr>
      <w:pStyle w:val="Header"/>
    </w:pPr>
    <w:sdt>
      <w:sdtPr>
        <w:id w:val="-348181431"/>
        <w:placeholder>
          <w:docPart w:val="8C4F1D0BCD72CB47A595D01DA248D623"/>
        </w:placeholder>
        <w:dataBinding w:prefixMappings="xmlns:ns0='http://schemas.microsoft.com/office/2006/coverPageProps' " w:xpath="/ns0:CoverPageProperties[1]/ns0:Abstract[1]" w:storeItemID="{55AF091B-3C7A-41E3-B477-F2FDAA23CFDA}"/>
        <w15:appearance w15:val="hidden"/>
        <w:text/>
      </w:sdtPr>
      <w:sdtEndPr/>
      <w:sdtContent>
        <w:proofErr w:type="spellStart"/>
        <w:r w:rsidR="00AA488E">
          <w:t>Remillard</w:t>
        </w:r>
        <w:proofErr w:type="spellEnd"/>
        <w:r w:rsidR="00AA488E">
          <w:t>/Cromer</w:t>
        </w:r>
      </w:sdtContent>
    </w:sdt>
    <w:r w:rsidR="00174150">
      <w:t xml:space="preserve"> </w:t>
    </w:r>
    <w:r w:rsidR="00174150">
      <w:fldChar w:fldCharType="begin"/>
    </w:r>
    <w:r w:rsidR="00174150">
      <w:instrText xml:space="preserve"> PAGE   \* MERGEFORMAT </w:instrText>
    </w:r>
    <w:r w:rsidR="00174150">
      <w:fldChar w:fldCharType="separate"/>
    </w:r>
    <w:r w:rsidR="00B26343">
      <w:rPr>
        <w:noProof/>
      </w:rPr>
      <w:t>1</w:t>
    </w:r>
    <w:r w:rsidR="0017415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abstractNum w:abstractNumId="13" w15:restartNumberingAfterBreak="0">
    <w:nsid w:val="5DB07003"/>
    <w:multiLevelType w:val="hybridMultilevel"/>
    <w:tmpl w:val="FA12160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4E3"/>
    <w:rsid w:val="000344E3"/>
    <w:rsid w:val="000C7588"/>
    <w:rsid w:val="001405B0"/>
    <w:rsid w:val="00174150"/>
    <w:rsid w:val="00352EFD"/>
    <w:rsid w:val="00403925"/>
    <w:rsid w:val="004138D3"/>
    <w:rsid w:val="004D1DEB"/>
    <w:rsid w:val="00506C73"/>
    <w:rsid w:val="00532D6A"/>
    <w:rsid w:val="007E7DC2"/>
    <w:rsid w:val="00AA488E"/>
    <w:rsid w:val="00B26343"/>
    <w:rsid w:val="00D60C66"/>
    <w:rsid w:val="00E83AB1"/>
    <w:rsid w:val="00FF3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CA0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B26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685940632">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79733553">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c\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51591DFE229CB4096A9046F30372A95"/>
        <w:category>
          <w:name w:val="General"/>
          <w:gallery w:val="placeholder"/>
        </w:category>
        <w:types>
          <w:type w:val="bbPlcHdr"/>
        </w:types>
        <w:behaviors>
          <w:behavior w:val="content"/>
        </w:behaviors>
        <w:guid w:val="{598F98AC-9E4E-764E-AC3C-8714A92E9716}"/>
      </w:docPartPr>
      <w:docPartBody>
        <w:p w:rsidR="00281DE5" w:rsidRDefault="00741448">
          <w:pPr>
            <w:pStyle w:val="851591DFE229CB4096A9046F30372A95"/>
          </w:pPr>
          <w:r>
            <w:t>[Last Name]</w:t>
          </w:r>
        </w:p>
      </w:docPartBody>
    </w:docPart>
    <w:docPart>
      <w:docPartPr>
        <w:name w:val="8C4F1D0BCD72CB47A595D01DA248D623"/>
        <w:category>
          <w:name w:val="General"/>
          <w:gallery w:val="placeholder"/>
        </w:category>
        <w:types>
          <w:type w:val="bbPlcHdr"/>
        </w:types>
        <w:behaviors>
          <w:behavior w:val="content"/>
        </w:behaviors>
        <w:guid w:val="{A3759823-DA92-C342-B575-C613CFAFE431}"/>
      </w:docPartPr>
      <w:docPartBody>
        <w:p w:rsidR="00281DE5" w:rsidRDefault="00741448">
          <w:pPr>
            <w:pStyle w:val="8C4F1D0BCD72CB47A595D01DA248D623"/>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DE5"/>
    <w:rsid w:val="00130476"/>
    <w:rsid w:val="00281DE5"/>
    <w:rsid w:val="00741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F9E76360444043A0AD653F605C1FB6">
    <w:name w:val="84F9E76360444043A0AD653F605C1FB6"/>
  </w:style>
  <w:style w:type="paragraph" w:customStyle="1" w:styleId="64746601051BB643BF30549EA0813D4C">
    <w:name w:val="64746601051BB643BF30549EA0813D4C"/>
  </w:style>
  <w:style w:type="paragraph" w:customStyle="1" w:styleId="5B1E60D123EAC24587129B736E1CDCAA">
    <w:name w:val="5B1E60D123EAC24587129B736E1CDCAA"/>
  </w:style>
  <w:style w:type="paragraph" w:customStyle="1" w:styleId="7708C9941248BB4587FBB4E4CFACD203">
    <w:name w:val="7708C9941248BB4587FBB4E4CFACD203"/>
  </w:style>
  <w:style w:type="paragraph" w:customStyle="1" w:styleId="698F4F183BD7644E82913AF3F01B68D1">
    <w:name w:val="698F4F183BD7644E82913AF3F01B68D1"/>
  </w:style>
  <w:style w:type="paragraph" w:customStyle="1" w:styleId="4B409F85C2BA04499BE86355403B7942">
    <w:name w:val="4B409F85C2BA04499BE86355403B7942"/>
  </w:style>
  <w:style w:type="character" w:styleId="Emphasis">
    <w:name w:val="Emphasis"/>
    <w:basedOn w:val="DefaultParagraphFont"/>
    <w:uiPriority w:val="2"/>
    <w:qFormat/>
    <w:rPr>
      <w:i/>
      <w:iCs/>
    </w:rPr>
  </w:style>
  <w:style w:type="paragraph" w:customStyle="1" w:styleId="B11223F0CC88A54F9C10AD2D8EC461E2">
    <w:name w:val="B11223F0CC88A54F9C10AD2D8EC461E2"/>
  </w:style>
  <w:style w:type="paragraph" w:customStyle="1" w:styleId="2B475C55FD059143AF49645C91C199F4">
    <w:name w:val="2B475C55FD059143AF49645C91C199F4"/>
  </w:style>
  <w:style w:type="paragraph" w:customStyle="1" w:styleId="A34EE35F87A04A4D9F8EB3E025DC15BD">
    <w:name w:val="A34EE35F87A04A4D9F8EB3E025DC15BD"/>
  </w:style>
  <w:style w:type="paragraph" w:customStyle="1" w:styleId="434B38B2BB612F4BBF18C2A8B19EDF19">
    <w:name w:val="434B38B2BB612F4BBF18C2A8B19EDF19"/>
  </w:style>
  <w:style w:type="paragraph" w:customStyle="1" w:styleId="E8AA4F1531FAB54FAB553B3D1E3C4676">
    <w:name w:val="E8AA4F1531FAB54FAB553B3D1E3C4676"/>
  </w:style>
  <w:style w:type="paragraph" w:customStyle="1" w:styleId="D0CF0C172D8DB34688DDFC99D72D871F">
    <w:name w:val="D0CF0C172D8DB34688DDFC99D72D871F"/>
  </w:style>
  <w:style w:type="paragraph" w:customStyle="1" w:styleId="ED3136DAB907724E946FAB47F5CF0DA6">
    <w:name w:val="ED3136DAB907724E946FAB47F5CF0DA6"/>
  </w:style>
  <w:style w:type="paragraph" w:customStyle="1" w:styleId="3F5D91E9655151439D711E3195AFC526">
    <w:name w:val="3F5D91E9655151439D711E3195AFC526"/>
  </w:style>
  <w:style w:type="paragraph" w:customStyle="1" w:styleId="B58C46604C9CC846AA02644F0167DF52">
    <w:name w:val="B58C46604C9CC846AA02644F0167DF52"/>
  </w:style>
  <w:style w:type="paragraph" w:customStyle="1" w:styleId="7F0CBDF266F42A4DBB27995CE9AD9C8A">
    <w:name w:val="7F0CBDF266F42A4DBB27995CE9AD9C8A"/>
  </w:style>
  <w:style w:type="paragraph" w:customStyle="1" w:styleId="7D8ED269F8F05E4FBF266D0B1BB6CE7A">
    <w:name w:val="7D8ED269F8F05E4FBF266D0B1BB6CE7A"/>
  </w:style>
  <w:style w:type="paragraph" w:customStyle="1" w:styleId="5BC8D8C80BB5D34FB8684BF92BF0292C">
    <w:name w:val="5BC8D8C80BB5D34FB8684BF92BF0292C"/>
  </w:style>
  <w:style w:type="paragraph" w:customStyle="1" w:styleId="8E5B8C8F1D4D834BA50ADDEB92EE5AF0">
    <w:name w:val="8E5B8C8F1D4D834BA50ADDEB92EE5AF0"/>
  </w:style>
  <w:style w:type="paragraph" w:customStyle="1" w:styleId="2F01CAE73EABE847B604BDF204F1BD43">
    <w:name w:val="2F01CAE73EABE847B604BDF204F1BD43"/>
  </w:style>
  <w:style w:type="paragraph" w:customStyle="1" w:styleId="BB0AC76642C5784DB6D4E952C46637A6">
    <w:name w:val="BB0AC76642C5784DB6D4E952C46637A6"/>
  </w:style>
  <w:style w:type="paragraph" w:styleId="Bibliography">
    <w:name w:val="Bibliography"/>
    <w:basedOn w:val="Normal"/>
    <w:next w:val="Normal"/>
    <w:uiPriority w:val="37"/>
    <w:semiHidden/>
    <w:unhideWhenUsed/>
  </w:style>
  <w:style w:type="paragraph" w:customStyle="1" w:styleId="E405F952C283B64F9AD85635A0D38496">
    <w:name w:val="E405F952C283B64F9AD85635A0D38496"/>
  </w:style>
  <w:style w:type="paragraph" w:customStyle="1" w:styleId="851591DFE229CB4096A9046F30372A95">
    <w:name w:val="851591DFE229CB4096A9046F30372A95"/>
  </w:style>
  <w:style w:type="paragraph" w:customStyle="1" w:styleId="8C4F1D0BCD72CB47A595D01DA248D623">
    <w:name w:val="8C4F1D0BCD72CB47A595D01DA248D6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Remillard/Cromer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A26B22-CA98-4FF0-AE69-7E8E7ADD4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13</TotalTime>
  <Pages>6</Pages>
  <Words>230</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Alec</cp:lastModifiedBy>
  <cp:revision>3</cp:revision>
  <dcterms:created xsi:type="dcterms:W3CDTF">2017-12-03T21:32:00Z</dcterms:created>
  <dcterms:modified xsi:type="dcterms:W3CDTF">2017-12-04T06:10:00Z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